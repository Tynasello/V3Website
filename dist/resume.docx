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1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1016"/>
      </w:tblGrid>
      <w:tr w:rsidR="00692703" w:rsidRPr="00CF1A49" w14:paraId="26FB8744" w14:textId="77777777" w:rsidTr="002A3F40">
        <w:trPr>
          <w:trHeight w:hRule="exact" w:val="1609"/>
        </w:trPr>
        <w:tc>
          <w:tcPr>
            <w:tcW w:w="11015" w:type="dxa"/>
            <w:tcMar>
              <w:top w:w="0" w:type="dxa"/>
              <w:bottom w:w="0" w:type="dxa"/>
            </w:tcMar>
          </w:tcPr>
          <w:p w14:paraId="0D251904" w14:textId="2C6447EC" w:rsidR="00692703" w:rsidRPr="004C1FB8" w:rsidRDefault="00EC457B" w:rsidP="00913946">
            <w:pPr>
              <w:pStyle w:val="Title"/>
              <w:rPr>
                <w:sz w:val="56"/>
                <w:szCs w:val="52"/>
              </w:rPr>
            </w:pPr>
            <w:r w:rsidRPr="00C0455F">
              <w:rPr>
                <w:b/>
                <w:bCs/>
                <w:color w:val="000000" w:themeColor="text1"/>
                <w:sz w:val="56"/>
                <w:szCs w:val="52"/>
              </w:rPr>
              <w:t>Ty</w:t>
            </w:r>
            <w:r w:rsidR="00692703" w:rsidRPr="004C1FB8">
              <w:rPr>
                <w:sz w:val="56"/>
                <w:szCs w:val="52"/>
              </w:rPr>
              <w:t xml:space="preserve"> </w:t>
            </w:r>
            <w:r w:rsidRPr="004C1FB8">
              <w:rPr>
                <w:rStyle w:val="IntenseEmphasis"/>
                <w:sz w:val="56"/>
                <w:szCs w:val="52"/>
              </w:rPr>
              <w:t>Nasello</w:t>
            </w:r>
          </w:p>
          <w:p w14:paraId="633D7363" w14:textId="77777777" w:rsidR="00692703" w:rsidRPr="00CF1A49" w:rsidRDefault="00EC457B" w:rsidP="00913946">
            <w:pPr>
              <w:pStyle w:val="ContactInfo"/>
              <w:contextualSpacing w:val="0"/>
            </w:pPr>
            <w:r>
              <w:t>Tynasello@gmail.com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55C0ECD5B5232A44841DBAD02F5332F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519-980-0615</w:t>
            </w:r>
          </w:p>
          <w:p w14:paraId="47807B00" w14:textId="77777777" w:rsidR="00692703" w:rsidRPr="00CF1A49" w:rsidRDefault="00B216A2" w:rsidP="00B216A2">
            <w:pPr>
              <w:pStyle w:val="ContactInfoEmphasis"/>
              <w:contextualSpacing w:val="0"/>
            </w:pPr>
            <w:r>
              <w:t xml:space="preserve">Personal Website - </w:t>
            </w:r>
            <w:r w:rsidR="00EC457B">
              <w:t>Tynasello.com</w:t>
            </w:r>
            <w:r w:rsidR="00692703" w:rsidRPr="00CF1A49">
              <w:t xml:space="preserve"> </w:t>
            </w:r>
            <w:r>
              <w:t>|</w:t>
            </w:r>
            <w:r w:rsidR="00EC457B">
              <w:t xml:space="preserve"> </w:t>
            </w:r>
            <w:r>
              <w:t>GitHub -Tynasello</w:t>
            </w:r>
          </w:p>
        </w:tc>
      </w:tr>
      <w:tr w:rsidR="009571D8" w:rsidRPr="00CF1A49" w14:paraId="64FC08FA" w14:textId="77777777" w:rsidTr="002A3F40">
        <w:trPr>
          <w:trHeight w:val="1053"/>
        </w:trPr>
        <w:tc>
          <w:tcPr>
            <w:tcW w:w="11015" w:type="dxa"/>
            <w:tcMar>
              <w:top w:w="432" w:type="dxa"/>
            </w:tcMar>
          </w:tcPr>
          <w:p w14:paraId="1A81147F" w14:textId="616C14B7" w:rsidR="001755A8" w:rsidRPr="00CF1A49" w:rsidRDefault="00B216A2" w:rsidP="000E0830">
            <w:pPr>
              <w:contextualSpacing w:val="0"/>
            </w:pPr>
            <w:r>
              <w:t xml:space="preserve">I am currently a high school student in grade twelve at Sandwich Secondary in LaSalle, Ontario. I love working with computers and solving complex problems. My goals for the future involve attending university to study in the fields of computer science or engineering. I encourage you to </w:t>
            </w:r>
            <w:r w:rsidR="00C0455F">
              <w:t>visit</w:t>
            </w:r>
            <w:r>
              <w:t xml:space="preserve"> my website at </w:t>
            </w:r>
            <w:hyperlink r:id="rId7" w:history="1">
              <w:r w:rsidRPr="00B216A2">
                <w:rPr>
                  <w:rStyle w:val="Hyperlink"/>
                </w:rPr>
                <w:t>tynasello.com</w:t>
              </w:r>
            </w:hyperlink>
            <w:r>
              <w:t xml:space="preserve"> to learn more about me and </w:t>
            </w:r>
            <w:r w:rsidR="00C0455F">
              <w:t>the projects I have completed.</w:t>
            </w:r>
          </w:p>
        </w:tc>
      </w:tr>
    </w:tbl>
    <w:p w14:paraId="1EC69C19" w14:textId="69DF7994" w:rsidR="00F76B40" w:rsidRDefault="00EC457B" w:rsidP="002A5519">
      <w:pPr>
        <w:pStyle w:val="Heading1"/>
        <w:spacing w:before="200" w:after="80"/>
      </w:pPr>
      <w:r w:rsidRPr="002A3F40">
        <w:rPr>
          <w:sz w:val="24"/>
          <w:szCs w:val="28"/>
        </w:rPr>
        <w:t>Personal</w:t>
      </w:r>
      <w:r>
        <w:t xml:space="preserve"> </w:t>
      </w:r>
      <w:r w:rsidRPr="002A3F40">
        <w:rPr>
          <w:sz w:val="24"/>
          <w:szCs w:val="28"/>
        </w:rPr>
        <w:t>Projects</w:t>
      </w:r>
    </w:p>
    <w:tbl>
      <w:tblPr>
        <w:tblStyle w:val="TableGrid"/>
        <w:tblW w:w="518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742"/>
        <w:gridCol w:w="5464"/>
      </w:tblGrid>
      <w:tr w:rsidR="000E0830" w:rsidRPr="006E1507" w14:paraId="6ECBA8AE" w14:textId="77777777" w:rsidTr="002A5519">
        <w:trPr>
          <w:trHeight w:val="20"/>
        </w:trPr>
        <w:tc>
          <w:tcPr>
            <w:tcW w:w="5741" w:type="dxa"/>
          </w:tcPr>
          <w:p w14:paraId="2D566826" w14:textId="2693C3EF" w:rsidR="000E0830" w:rsidRPr="00F76B40" w:rsidRDefault="000E0830" w:rsidP="000E0830">
            <w:pPr>
              <w:pStyle w:val="ListBullet"/>
              <w:contextualSpacing w:val="0"/>
              <w:rPr>
                <w:b/>
                <w:bCs/>
                <w:color w:val="1D824C" w:themeColor="accent1"/>
                <w:sz w:val="24"/>
                <w:szCs w:val="24"/>
              </w:rPr>
            </w:pPr>
            <w:r>
              <w:rPr>
                <w:b/>
                <w:bCs/>
                <w:color w:val="1D824C" w:themeColor="accent1"/>
                <w:sz w:val="24"/>
                <w:szCs w:val="24"/>
              </w:rPr>
              <w:t>OBSTACLE AVOIDING ARDUINO ROBOT</w:t>
            </w:r>
            <w:r w:rsidRPr="00F76B40">
              <w:rPr>
                <w:b/>
                <w:bCs/>
                <w:color w:val="1D824C" w:themeColor="accent1"/>
                <w:sz w:val="24"/>
                <w:szCs w:val="24"/>
              </w:rPr>
              <w:t>,</w:t>
            </w:r>
            <w:r w:rsidRPr="00F76B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MARCH </w:t>
            </w:r>
            <w:r w:rsidRPr="00F76B40">
              <w:rPr>
                <w:sz w:val="24"/>
                <w:szCs w:val="24"/>
              </w:rPr>
              <w:t>2020</w:t>
            </w:r>
          </w:p>
          <w:p w14:paraId="2F30900A" w14:textId="66E6343F" w:rsidR="000E0830" w:rsidRPr="006E1507" w:rsidRDefault="000E0830" w:rsidP="000E0830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I designed and created a system to sort objects based on color. Red, green, and yellow skittles were sorted with the use of two micro servos and a TCS230 color sensor.</w:t>
            </w:r>
          </w:p>
        </w:tc>
        <w:tc>
          <w:tcPr>
            <w:tcW w:w="5464" w:type="dxa"/>
            <w:tcMar>
              <w:left w:w="360" w:type="dxa"/>
            </w:tcMar>
          </w:tcPr>
          <w:p w14:paraId="75129E01" w14:textId="6C231F20" w:rsidR="000E0830" w:rsidRPr="00F76B40" w:rsidRDefault="000E0830" w:rsidP="000E0830">
            <w:pPr>
              <w:pStyle w:val="ListBullet"/>
              <w:contextualSpacing w:val="0"/>
              <w:rPr>
                <w:b/>
                <w:bCs/>
                <w:color w:val="1D824C" w:themeColor="accent1"/>
                <w:sz w:val="24"/>
                <w:szCs w:val="24"/>
              </w:rPr>
            </w:pPr>
            <w:r w:rsidRPr="00F76B40">
              <w:rPr>
                <w:b/>
                <w:bCs/>
                <w:color w:val="1D824C" w:themeColor="accent1"/>
                <w:sz w:val="24"/>
                <w:szCs w:val="24"/>
              </w:rPr>
              <w:t xml:space="preserve">ARDUINO COLOR SORTER, </w:t>
            </w:r>
            <w:r w:rsidRPr="00F76B40">
              <w:rPr>
                <w:sz w:val="24"/>
                <w:szCs w:val="24"/>
              </w:rPr>
              <w:t>JUNE 2020</w:t>
            </w:r>
          </w:p>
          <w:p w14:paraId="66448C6A" w14:textId="6436D896" w:rsidR="000E0830" w:rsidRPr="005C6D97" w:rsidRDefault="000E0830" w:rsidP="000E0830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I designed and created a system to sort objects based on color. Red, green, and yellow skittles were sorted with the use of two micro servos and a TCS230 color sensor.</w:t>
            </w:r>
          </w:p>
        </w:tc>
      </w:tr>
      <w:tr w:rsidR="000E0830" w:rsidRPr="006E1507" w14:paraId="180B5A13" w14:textId="77777777" w:rsidTr="002A5519">
        <w:trPr>
          <w:trHeight w:val="20"/>
        </w:trPr>
        <w:tc>
          <w:tcPr>
            <w:tcW w:w="5741" w:type="dxa"/>
          </w:tcPr>
          <w:p w14:paraId="6CA48771" w14:textId="3CD44441" w:rsidR="000E0830" w:rsidRPr="00F76B40" w:rsidRDefault="000E0830" w:rsidP="000E0830">
            <w:pPr>
              <w:pStyle w:val="ListBullet"/>
              <w:contextualSpacing w:val="0"/>
              <w:rPr>
                <w:b/>
                <w:bCs/>
                <w:color w:val="1D824C" w:themeColor="accent1"/>
                <w:sz w:val="24"/>
                <w:szCs w:val="24"/>
              </w:rPr>
            </w:pPr>
            <w:r>
              <w:rPr>
                <w:b/>
                <w:bCs/>
                <w:color w:val="1D824C" w:themeColor="accent1"/>
                <w:sz w:val="24"/>
                <w:szCs w:val="24"/>
              </w:rPr>
              <w:t>FLAPPY BIRD (RECREATION)</w:t>
            </w:r>
            <w:r w:rsidRPr="00F76B40">
              <w:rPr>
                <w:b/>
                <w:bCs/>
                <w:color w:val="1D824C" w:themeColor="accent1"/>
                <w:sz w:val="24"/>
                <w:szCs w:val="24"/>
              </w:rPr>
              <w:t>,</w:t>
            </w:r>
            <w:r w:rsidRPr="00F76B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JULY </w:t>
            </w:r>
            <w:r w:rsidRPr="00F76B40">
              <w:rPr>
                <w:sz w:val="24"/>
                <w:szCs w:val="24"/>
              </w:rPr>
              <w:t>2020</w:t>
            </w:r>
          </w:p>
          <w:p w14:paraId="6A325AF7" w14:textId="3AA4B4E9" w:rsidR="000E0830" w:rsidRDefault="000E0830" w:rsidP="000E0830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bCs/>
                <w:color w:val="1D824C" w:themeColor="accent1"/>
                <w:sz w:val="24"/>
                <w:szCs w:val="24"/>
              </w:rPr>
            </w:pPr>
            <w:r>
              <w:t>I recreated the popular game ‘Flappy Bird’. I programmed the game in python utilizing the pygame library.</w:t>
            </w:r>
          </w:p>
        </w:tc>
        <w:tc>
          <w:tcPr>
            <w:tcW w:w="5464" w:type="dxa"/>
            <w:tcMar>
              <w:left w:w="360" w:type="dxa"/>
            </w:tcMar>
          </w:tcPr>
          <w:p w14:paraId="61A5DFAD" w14:textId="2FA3B5BF" w:rsidR="000E0830" w:rsidRPr="00F76B40" w:rsidRDefault="000E0830" w:rsidP="000E0830">
            <w:pPr>
              <w:pStyle w:val="ListBullet"/>
              <w:ind w:left="357"/>
              <w:contextualSpacing w:val="0"/>
              <w:rPr>
                <w:b/>
                <w:bCs/>
                <w:color w:val="1D824C" w:themeColor="accent1"/>
                <w:sz w:val="24"/>
                <w:szCs w:val="24"/>
              </w:rPr>
            </w:pPr>
            <w:r>
              <w:rPr>
                <w:b/>
                <w:bCs/>
                <w:color w:val="1D824C" w:themeColor="accent1"/>
                <w:sz w:val="24"/>
                <w:szCs w:val="24"/>
              </w:rPr>
              <w:t>WEBSITE VERSION TWO</w:t>
            </w:r>
            <w:r w:rsidRPr="00F76B40">
              <w:rPr>
                <w:b/>
                <w:bCs/>
                <w:color w:val="1D824C" w:themeColor="accent1"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AUGUST</w:t>
            </w:r>
            <w:r w:rsidRPr="00F76B40">
              <w:rPr>
                <w:sz w:val="24"/>
                <w:szCs w:val="24"/>
              </w:rPr>
              <w:t xml:space="preserve"> 2020</w:t>
            </w:r>
          </w:p>
          <w:p w14:paraId="28D89651" w14:textId="030DD78D" w:rsidR="000E0830" w:rsidRPr="000E0830" w:rsidRDefault="000E0830" w:rsidP="000E0830">
            <w:pPr>
              <w:pStyle w:val="ListBullet"/>
              <w:numPr>
                <w:ilvl w:val="0"/>
                <w:numId w:val="0"/>
              </w:numPr>
              <w:ind w:left="357"/>
            </w:pPr>
            <w:r>
              <w:t xml:space="preserve">I have constructed and designed my personal website </w:t>
            </w:r>
            <w:hyperlink r:id="rId8" w:history="1">
              <w:r w:rsidRPr="000E0830">
                <w:rPr>
                  <w:rStyle w:val="Hyperlink"/>
                  <w:color w:val="5B96C9" w:themeColor="hyperlink" w:themeTint="A6"/>
                </w:rPr>
                <w:t>tynasello.com</w:t>
              </w:r>
            </w:hyperlink>
            <w:r>
              <w:t xml:space="preserve"> using only HTML and CSS, without the use of frameworks.</w:t>
            </w:r>
          </w:p>
        </w:tc>
      </w:tr>
      <w:tr w:rsidR="000E0830" w:rsidRPr="006E1507" w14:paraId="59EDF0BA" w14:textId="77777777" w:rsidTr="002A5519">
        <w:trPr>
          <w:trHeight w:val="20"/>
        </w:trPr>
        <w:tc>
          <w:tcPr>
            <w:tcW w:w="5741" w:type="dxa"/>
          </w:tcPr>
          <w:p w14:paraId="440BB2BB" w14:textId="34C37249" w:rsidR="000E0830" w:rsidRPr="00F76B40" w:rsidRDefault="000E0830" w:rsidP="000E0830">
            <w:pPr>
              <w:pStyle w:val="ListBullet"/>
              <w:contextualSpacing w:val="0"/>
              <w:rPr>
                <w:b/>
                <w:bCs/>
                <w:color w:val="1D824C" w:themeColor="accent1"/>
                <w:sz w:val="24"/>
                <w:szCs w:val="24"/>
              </w:rPr>
            </w:pPr>
            <w:r>
              <w:rPr>
                <w:b/>
                <w:bCs/>
                <w:color w:val="1D824C" w:themeColor="accent1"/>
                <w:sz w:val="24"/>
                <w:szCs w:val="24"/>
              </w:rPr>
              <w:t>WORD TRANSLATOR (GUI)</w:t>
            </w:r>
            <w:r w:rsidRPr="00F76B40">
              <w:rPr>
                <w:b/>
                <w:bCs/>
                <w:color w:val="1D824C" w:themeColor="accent1"/>
                <w:sz w:val="24"/>
                <w:szCs w:val="24"/>
              </w:rPr>
              <w:t>,</w:t>
            </w:r>
            <w:r w:rsidRPr="00F76B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AUGUST </w:t>
            </w:r>
            <w:r w:rsidRPr="00F76B40">
              <w:rPr>
                <w:sz w:val="24"/>
                <w:szCs w:val="24"/>
              </w:rPr>
              <w:t>2020</w:t>
            </w:r>
          </w:p>
          <w:p w14:paraId="0331A539" w14:textId="30A988E3" w:rsidR="000E0830" w:rsidRDefault="000E0830" w:rsidP="000E0830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bCs/>
                <w:color w:val="1D824C" w:themeColor="accent1"/>
                <w:sz w:val="24"/>
                <w:szCs w:val="24"/>
              </w:rPr>
            </w:pPr>
            <w:r>
              <w:t>I created a GUI (Graphical User Interface) in Python using the PyQt5 and googletrans libraries. The GUI prompts the user to enter a sentence and displays the translation depending on desired language.</w:t>
            </w:r>
          </w:p>
        </w:tc>
        <w:tc>
          <w:tcPr>
            <w:tcW w:w="5464" w:type="dxa"/>
            <w:tcMar>
              <w:left w:w="360" w:type="dxa"/>
            </w:tcMar>
          </w:tcPr>
          <w:p w14:paraId="229C1C14" w14:textId="1AF27DB0" w:rsidR="000E0830" w:rsidRDefault="000E0830" w:rsidP="000E0830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bCs/>
                <w:color w:val="1D824C" w:themeColor="accent1"/>
                <w:sz w:val="24"/>
                <w:szCs w:val="24"/>
              </w:rPr>
            </w:pPr>
          </w:p>
        </w:tc>
      </w:tr>
    </w:tbl>
    <w:p w14:paraId="2EF75CEA" w14:textId="77777777" w:rsidR="004E01EB" w:rsidRPr="00CF1A49" w:rsidRDefault="00D50957" w:rsidP="002A5519">
      <w:pPr>
        <w:pStyle w:val="Heading1"/>
        <w:spacing w:before="200" w:after="80"/>
      </w:pPr>
      <w:sdt>
        <w:sdtPr>
          <w:alias w:val="Experience:"/>
          <w:tag w:val="Experience:"/>
          <w:id w:val="-1983300934"/>
          <w:placeholder>
            <w:docPart w:val="7CC522837D91714A9D6398C60B571F1A"/>
          </w:placeholder>
          <w:temporary/>
          <w:showingPlcHdr/>
          <w15:appearance w15:val="hidden"/>
        </w:sdtPr>
        <w:sdtEndPr/>
        <w:sdtContent>
          <w:r w:rsidR="004E01EB" w:rsidRPr="002A3F40">
            <w:rPr>
              <w:sz w:val="24"/>
              <w:szCs w:val="28"/>
            </w:rPr>
            <w:t>Experience</w:t>
          </w:r>
        </w:sdtContent>
      </w:sdt>
    </w:p>
    <w:tbl>
      <w:tblPr>
        <w:tblStyle w:val="TableGrid"/>
        <w:tblW w:w="5019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818"/>
      </w:tblGrid>
      <w:tr w:rsidR="001D0BF1" w:rsidRPr="00CF1A49" w14:paraId="6B138E22" w14:textId="77777777" w:rsidTr="002A5519">
        <w:tc>
          <w:tcPr>
            <w:tcW w:w="10819" w:type="dxa"/>
          </w:tcPr>
          <w:p w14:paraId="62B453FF" w14:textId="77777777" w:rsidR="001D0BF1" w:rsidRPr="00CF1A49" w:rsidRDefault="00EC457B" w:rsidP="001D0BF1">
            <w:pPr>
              <w:pStyle w:val="Heading3"/>
              <w:contextualSpacing w:val="0"/>
              <w:outlineLvl w:val="2"/>
            </w:pPr>
            <w:r>
              <w:t>July 2018 - present</w:t>
            </w:r>
          </w:p>
          <w:p w14:paraId="3B07596B" w14:textId="77777777" w:rsidR="001D0BF1" w:rsidRPr="00CF1A49" w:rsidRDefault="00EC457B" w:rsidP="001D0BF1">
            <w:pPr>
              <w:pStyle w:val="Heading2"/>
              <w:contextualSpacing w:val="0"/>
              <w:outlineLvl w:val="1"/>
            </w:pPr>
            <w:r>
              <w:t>service employee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tim horton’s</w:t>
            </w:r>
          </w:p>
          <w:p w14:paraId="23FE3A69" w14:textId="77777777" w:rsidR="001E3120" w:rsidRPr="00CF1A49" w:rsidRDefault="00EC457B" w:rsidP="001D0BF1">
            <w:pPr>
              <w:contextualSpacing w:val="0"/>
            </w:pPr>
            <w:r>
              <w:t xml:space="preserve">I am responsible for </w:t>
            </w:r>
            <w:r w:rsidR="00784761">
              <w:t>efficiently</w:t>
            </w:r>
            <w:r>
              <w:t xml:space="preserve"> filing customer orders and guaranteeing customer satisfaction. I ensure that </w:t>
            </w:r>
            <w:r w:rsidR="00784761">
              <w:t>proper safety guidelines and procedures are followed during the preparation and storage of food items. I actively work with a team of co-workers to ensure group goals are met.</w:t>
            </w:r>
          </w:p>
        </w:tc>
      </w:tr>
    </w:tbl>
    <w:sdt>
      <w:sdtPr>
        <w:alias w:val="Education:"/>
        <w:tag w:val="Education:"/>
        <w:id w:val="-1908763273"/>
        <w:placeholder>
          <w:docPart w:val="96C5625C5565024D9D044345467E4C2B"/>
        </w:placeholder>
        <w:temporary/>
        <w:showingPlcHdr/>
        <w15:appearance w15:val="hidden"/>
      </w:sdtPr>
      <w:sdtEndPr/>
      <w:sdtContent>
        <w:p w14:paraId="4C3C3DA9" w14:textId="3E166632" w:rsidR="000E0830" w:rsidRPr="00CF1A49" w:rsidRDefault="00DA59AA" w:rsidP="002A5519">
          <w:pPr>
            <w:pStyle w:val="Heading1"/>
            <w:spacing w:before="200" w:after="80"/>
          </w:pPr>
          <w:r w:rsidRPr="002A3F40">
            <w:rPr>
              <w:sz w:val="24"/>
              <w:szCs w:val="28"/>
            </w:rPr>
            <w:t>Education</w:t>
          </w:r>
        </w:p>
      </w:sdtContent>
    </w:sdt>
    <w:tbl>
      <w:tblPr>
        <w:tblStyle w:val="TableGrid"/>
        <w:tblW w:w="4737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210"/>
      </w:tblGrid>
      <w:tr w:rsidR="001D0BF1" w:rsidRPr="00CF1A49" w14:paraId="56D111EF" w14:textId="77777777" w:rsidTr="002A5519">
        <w:trPr>
          <w:trHeight w:val="110"/>
        </w:trPr>
        <w:tc>
          <w:tcPr>
            <w:tcW w:w="10211" w:type="dxa"/>
          </w:tcPr>
          <w:p w14:paraId="0F67C988" w14:textId="77777777" w:rsidR="001D0BF1" w:rsidRPr="00CF1A49" w:rsidRDefault="00784761" w:rsidP="001D0BF1">
            <w:pPr>
              <w:pStyle w:val="Heading3"/>
              <w:contextualSpacing w:val="0"/>
              <w:outlineLvl w:val="2"/>
            </w:pPr>
            <w:r>
              <w:t>2019-2020</w:t>
            </w:r>
          </w:p>
          <w:p w14:paraId="1BAB2D71" w14:textId="77777777" w:rsidR="001D0BF1" w:rsidRPr="00CF1A49" w:rsidRDefault="00784761" w:rsidP="001D0BF1">
            <w:pPr>
              <w:pStyle w:val="Heading2"/>
              <w:contextualSpacing w:val="0"/>
              <w:outlineLvl w:val="1"/>
            </w:pPr>
            <w:r>
              <w:t>grade 11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sandwich secondary school</w:t>
            </w:r>
          </w:p>
          <w:p w14:paraId="10FB0306" w14:textId="77777777" w:rsidR="007538DC" w:rsidRDefault="00784761" w:rsidP="007538DC">
            <w:pPr>
              <w:contextualSpacing w:val="0"/>
            </w:pPr>
            <w:r>
              <w:t>Accounting-96%, Chemistry-96%, Physics-96%, Manufacturing Engineering Technology-97%</w:t>
            </w:r>
          </w:p>
          <w:p w14:paraId="08AFAEC9" w14:textId="77777777" w:rsidR="00784761" w:rsidRPr="00CF1A49" w:rsidRDefault="00784761" w:rsidP="007538DC">
            <w:pPr>
              <w:contextualSpacing w:val="0"/>
            </w:pPr>
            <w:r>
              <w:t>Functions-98%, English-87%, Biology-97%, Intro to Computer Science-91%</w:t>
            </w:r>
          </w:p>
        </w:tc>
      </w:tr>
    </w:tbl>
    <w:sdt>
      <w:sdtPr>
        <w:alias w:val="Skills:"/>
        <w:tag w:val="Skills:"/>
        <w:id w:val="-1392877668"/>
        <w:placeholder>
          <w:docPart w:val="ECF229011D3CF44E864A274531816C64"/>
        </w:placeholder>
        <w:temporary/>
        <w:showingPlcHdr/>
        <w15:appearance w15:val="hidden"/>
      </w:sdtPr>
      <w:sdtEndPr/>
      <w:sdtContent>
        <w:p w14:paraId="2DA9F184" w14:textId="77777777" w:rsidR="00486277" w:rsidRPr="00CF1A49" w:rsidRDefault="00486277" w:rsidP="002A5519">
          <w:pPr>
            <w:pStyle w:val="Heading1"/>
            <w:spacing w:before="200" w:after="80"/>
          </w:pPr>
          <w:r w:rsidRPr="002A3F40">
            <w:rPr>
              <w:sz w:val="24"/>
              <w:szCs w:val="28"/>
            </w:rPr>
            <w:t>Skills</w:t>
          </w:r>
        </w:p>
      </w:sdtContent>
    </w:sdt>
    <w:tbl>
      <w:tblPr>
        <w:tblStyle w:val="TableGrid"/>
        <w:tblW w:w="5250" w:type="pct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671"/>
        <w:gridCol w:w="5669"/>
      </w:tblGrid>
      <w:tr w:rsidR="003A0632" w:rsidRPr="006E1507" w14:paraId="475A2AD5" w14:textId="77777777" w:rsidTr="002A5519">
        <w:trPr>
          <w:trHeight w:val="20"/>
        </w:trPr>
        <w:tc>
          <w:tcPr>
            <w:tcW w:w="5671" w:type="dxa"/>
          </w:tcPr>
          <w:p w14:paraId="6BA319CF" w14:textId="09119377" w:rsidR="001E3120" w:rsidRPr="004C1FB8" w:rsidRDefault="004C1FB8" w:rsidP="006E1507">
            <w:pPr>
              <w:pStyle w:val="ListBullet"/>
              <w:contextualSpacing w:val="0"/>
              <w:rPr>
                <w:b/>
                <w:bCs/>
                <w:color w:val="1D824C" w:themeColor="accent1"/>
                <w:sz w:val="28"/>
                <w:szCs w:val="28"/>
              </w:rPr>
            </w:pPr>
            <w:r w:rsidRPr="004C1FB8">
              <w:rPr>
                <w:b/>
                <w:bCs/>
                <w:color w:val="1D824C" w:themeColor="accent1"/>
                <w:sz w:val="26"/>
                <w:szCs w:val="26"/>
              </w:rPr>
              <w:t>LANGUAGES</w:t>
            </w:r>
          </w:p>
          <w:p w14:paraId="6B2217A0" w14:textId="666411A7" w:rsidR="001F4E6D" w:rsidRDefault="00FD23A9" w:rsidP="00FD23A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 w:rsidRPr="005C6D97">
              <w:rPr>
                <w:b/>
                <w:bCs/>
              </w:rPr>
              <w:t>Python</w:t>
            </w:r>
            <w:r w:rsidR="00B26370">
              <w:t xml:space="preserve"> – experienced programmer in Python. I have used </w:t>
            </w:r>
            <w:r w:rsidR="00C0455F">
              <w:t>this language</w:t>
            </w:r>
            <w:r w:rsidR="00B26370">
              <w:t xml:space="preserve"> in projects </w:t>
            </w:r>
            <w:r w:rsidR="005C6D97">
              <w:t xml:space="preserve">for </w:t>
            </w:r>
            <w:r w:rsidR="00B26370">
              <w:t>the creation of both games and GUIs.</w:t>
            </w:r>
          </w:p>
          <w:p w14:paraId="15F15807" w14:textId="19D42B43" w:rsidR="00FD23A9" w:rsidRDefault="00FD23A9" w:rsidP="00FD23A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 w:rsidRPr="005C6D97">
              <w:rPr>
                <w:b/>
                <w:bCs/>
              </w:rPr>
              <w:t>C++</w:t>
            </w:r>
            <w:r w:rsidR="00B26370">
              <w:t xml:space="preserve"> </w:t>
            </w:r>
            <w:r w:rsidR="005C6D97">
              <w:t>- I have used C++ for projects including the programming of an Arduino robot and Arduino color sorter</w:t>
            </w:r>
          </w:p>
          <w:p w14:paraId="4A1A5DC3" w14:textId="7D2EB325" w:rsidR="00FD23A9" w:rsidRPr="006E1507" w:rsidRDefault="00FD23A9" w:rsidP="002A551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 w:rsidRPr="005C6D97">
              <w:rPr>
                <w:b/>
                <w:bCs/>
              </w:rPr>
              <w:t>Java</w:t>
            </w:r>
            <w:r>
              <w:t xml:space="preserve"> –</w:t>
            </w:r>
            <w:r w:rsidR="005C6D97">
              <w:t xml:space="preserve"> I have utilized </w:t>
            </w:r>
            <w:r w:rsidR="00C0455F">
              <w:t>J</w:t>
            </w:r>
            <w:r w:rsidR="005C6D97">
              <w:t>ava in school for many puzzle-oriented problems.</w:t>
            </w:r>
          </w:p>
        </w:tc>
        <w:tc>
          <w:tcPr>
            <w:tcW w:w="5669" w:type="dxa"/>
            <w:tcMar>
              <w:left w:w="360" w:type="dxa"/>
            </w:tcMar>
          </w:tcPr>
          <w:p w14:paraId="708BE3C5" w14:textId="5E765081" w:rsidR="003A0632" w:rsidRPr="004C1FB8" w:rsidRDefault="004C1FB8" w:rsidP="006E1507">
            <w:pPr>
              <w:pStyle w:val="ListBullet"/>
              <w:contextualSpacing w:val="0"/>
              <w:rPr>
                <w:b/>
                <w:bCs/>
                <w:color w:val="1D824C" w:themeColor="accent1"/>
                <w:sz w:val="26"/>
                <w:szCs w:val="26"/>
              </w:rPr>
            </w:pPr>
            <w:r w:rsidRPr="004C1FB8">
              <w:rPr>
                <w:b/>
                <w:bCs/>
                <w:color w:val="1D824C" w:themeColor="accent1"/>
                <w:sz w:val="26"/>
                <w:szCs w:val="26"/>
              </w:rPr>
              <w:t>WEB</w:t>
            </w:r>
            <w:r w:rsidR="00FD23A9" w:rsidRPr="004C1FB8">
              <w:rPr>
                <w:b/>
                <w:bCs/>
                <w:color w:val="1D824C" w:themeColor="accent1"/>
                <w:sz w:val="26"/>
                <w:szCs w:val="26"/>
              </w:rPr>
              <w:t xml:space="preserve"> </w:t>
            </w:r>
            <w:r w:rsidRPr="004C1FB8">
              <w:rPr>
                <w:b/>
                <w:bCs/>
                <w:color w:val="1D824C" w:themeColor="accent1"/>
                <w:sz w:val="26"/>
                <w:szCs w:val="26"/>
              </w:rPr>
              <w:t>DEVELOPMENT</w:t>
            </w:r>
          </w:p>
          <w:p w14:paraId="41ADE5EA" w14:textId="144EBC37" w:rsidR="001E3120" w:rsidRPr="005C6D97" w:rsidRDefault="005C6D97" w:rsidP="00FD23A9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 xml:space="preserve">I have created two websites with the application of both HTML and CSS without the use of frameworks. My current website is </w:t>
            </w:r>
            <w:hyperlink r:id="rId9" w:history="1">
              <w:r w:rsidRPr="004C1FB8">
                <w:rPr>
                  <w:rStyle w:val="Hyperlink"/>
                  <w:color w:val="5B96C9" w:themeColor="hyperlink" w:themeTint="A6"/>
                </w:rPr>
                <w:t>Tynasello.com</w:t>
              </w:r>
            </w:hyperlink>
            <w:r w:rsidR="004C1FB8">
              <w:t>. The code for both websites can be viewed on my GitHub at Tynasello</w:t>
            </w:r>
          </w:p>
        </w:tc>
      </w:tr>
    </w:tbl>
    <w:p w14:paraId="5706C88D" w14:textId="77777777" w:rsidR="00B51D1B" w:rsidRPr="006E1507" w:rsidRDefault="00B51D1B" w:rsidP="00C0455F"/>
    <w:sectPr w:rsidR="00B51D1B" w:rsidRPr="006E1507" w:rsidSect="00B216A2">
      <w:footerReference w:type="default" r:id="rId10"/>
      <w:headerReference w:type="first" r:id="rId11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CDF91" w14:textId="77777777" w:rsidR="00D50957" w:rsidRDefault="00D50957" w:rsidP="0068194B">
      <w:r>
        <w:separator/>
      </w:r>
    </w:p>
    <w:p w14:paraId="515974BF" w14:textId="77777777" w:rsidR="00D50957" w:rsidRDefault="00D50957"/>
    <w:p w14:paraId="6FE0B0A2" w14:textId="77777777" w:rsidR="00D50957" w:rsidRDefault="00D50957"/>
  </w:endnote>
  <w:endnote w:type="continuationSeparator" w:id="0">
    <w:p w14:paraId="06396B65" w14:textId="77777777" w:rsidR="00D50957" w:rsidRDefault="00D50957" w:rsidP="0068194B">
      <w:r>
        <w:continuationSeparator/>
      </w:r>
    </w:p>
    <w:p w14:paraId="63D9BEAE" w14:textId="77777777" w:rsidR="00D50957" w:rsidRDefault="00D50957"/>
    <w:p w14:paraId="337513DF" w14:textId="77777777" w:rsidR="00D50957" w:rsidRDefault="00D509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C9090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BDDB6" w14:textId="77777777" w:rsidR="00D50957" w:rsidRDefault="00D50957" w:rsidP="0068194B">
      <w:r>
        <w:separator/>
      </w:r>
    </w:p>
    <w:p w14:paraId="44253734" w14:textId="77777777" w:rsidR="00D50957" w:rsidRDefault="00D50957"/>
    <w:p w14:paraId="62C3A68C" w14:textId="77777777" w:rsidR="00D50957" w:rsidRDefault="00D50957"/>
  </w:footnote>
  <w:footnote w:type="continuationSeparator" w:id="0">
    <w:p w14:paraId="54E6A9BF" w14:textId="77777777" w:rsidR="00D50957" w:rsidRDefault="00D50957" w:rsidP="0068194B">
      <w:r>
        <w:continuationSeparator/>
      </w:r>
    </w:p>
    <w:p w14:paraId="300AF4B5" w14:textId="77777777" w:rsidR="00D50957" w:rsidRDefault="00D50957"/>
    <w:p w14:paraId="2F5A81F2" w14:textId="77777777" w:rsidR="00D50957" w:rsidRDefault="00D509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638CF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71238C" wp14:editId="376D84B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268F4D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7B"/>
    <w:rsid w:val="000001EF"/>
    <w:rsid w:val="00007322"/>
    <w:rsid w:val="00007728"/>
    <w:rsid w:val="00024584"/>
    <w:rsid w:val="00024730"/>
    <w:rsid w:val="00055E95"/>
    <w:rsid w:val="0007021F"/>
    <w:rsid w:val="000B2BA5"/>
    <w:rsid w:val="000E0830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3F40"/>
    <w:rsid w:val="002A5519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1FB8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C6D97"/>
    <w:rsid w:val="005D3CA7"/>
    <w:rsid w:val="005D4CC1"/>
    <w:rsid w:val="005D5C3C"/>
    <w:rsid w:val="005F4B91"/>
    <w:rsid w:val="005F55D2"/>
    <w:rsid w:val="0062312F"/>
    <w:rsid w:val="00625F2C"/>
    <w:rsid w:val="006337BD"/>
    <w:rsid w:val="006618E9"/>
    <w:rsid w:val="0068194B"/>
    <w:rsid w:val="00692703"/>
    <w:rsid w:val="006A1962"/>
    <w:rsid w:val="006B5D48"/>
    <w:rsid w:val="006B7D7B"/>
    <w:rsid w:val="006C02AC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84761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86ABD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3529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421E"/>
    <w:rsid w:val="00AE7650"/>
    <w:rsid w:val="00B10EBE"/>
    <w:rsid w:val="00B216A2"/>
    <w:rsid w:val="00B236F1"/>
    <w:rsid w:val="00B26370"/>
    <w:rsid w:val="00B50F99"/>
    <w:rsid w:val="00B51D1B"/>
    <w:rsid w:val="00B540F4"/>
    <w:rsid w:val="00B60FD0"/>
    <w:rsid w:val="00B622DF"/>
    <w:rsid w:val="00B6332A"/>
    <w:rsid w:val="00B664D2"/>
    <w:rsid w:val="00B81760"/>
    <w:rsid w:val="00B8494C"/>
    <w:rsid w:val="00BA1546"/>
    <w:rsid w:val="00BB4E51"/>
    <w:rsid w:val="00BD431F"/>
    <w:rsid w:val="00BE423E"/>
    <w:rsid w:val="00BF61AC"/>
    <w:rsid w:val="00C0455F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0957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57B"/>
    <w:rsid w:val="00EC4CBF"/>
    <w:rsid w:val="00EE2CA8"/>
    <w:rsid w:val="00EF17E8"/>
    <w:rsid w:val="00EF51D9"/>
    <w:rsid w:val="00F130DD"/>
    <w:rsid w:val="00F24884"/>
    <w:rsid w:val="00F476C4"/>
    <w:rsid w:val="00F61DF9"/>
    <w:rsid w:val="00F76B40"/>
    <w:rsid w:val="00F81960"/>
    <w:rsid w:val="00F8769D"/>
    <w:rsid w:val="00F9350C"/>
    <w:rsid w:val="00F94EB5"/>
    <w:rsid w:val="00F9624D"/>
    <w:rsid w:val="00FB31C1"/>
    <w:rsid w:val="00FB58F2"/>
    <w:rsid w:val="00FC6AEA"/>
    <w:rsid w:val="00FD23A9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2EB95"/>
  <w15:chartTrackingRefBased/>
  <w15:docId w15:val="{FE9D2BAD-CE8E-074B-B031-B8A53A1C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B21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ynasello.com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tynasell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tynasello.com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ynasello/Library/Containers/com.microsoft.Word/Data/Library/Application%20Support/Microsoft/Office/16.0/DTS/Search/%7bE934B63E-4D59-C84D-B304-333870B4450D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5C0ECD5B5232A44841DBAD02F533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C5913-9C8D-184C-A949-85E2A6E20A43}"/>
      </w:docPartPr>
      <w:docPartBody>
        <w:p w:rsidR="00BD5645" w:rsidRDefault="004327E7">
          <w:pPr>
            <w:pStyle w:val="55C0ECD5B5232A44841DBAD02F5332FD"/>
          </w:pPr>
          <w:r w:rsidRPr="00CF1A49">
            <w:t>·</w:t>
          </w:r>
        </w:p>
      </w:docPartBody>
    </w:docPart>
    <w:docPart>
      <w:docPartPr>
        <w:name w:val="7CC522837D91714A9D6398C60B571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AF5CB-FCF6-6847-A812-EB1CDC6D0B7E}"/>
      </w:docPartPr>
      <w:docPartBody>
        <w:p w:rsidR="00BD5645" w:rsidRDefault="004327E7">
          <w:pPr>
            <w:pStyle w:val="7CC522837D91714A9D6398C60B571F1A"/>
          </w:pPr>
          <w:r w:rsidRPr="00CF1A49">
            <w:t>Experience</w:t>
          </w:r>
        </w:p>
      </w:docPartBody>
    </w:docPart>
    <w:docPart>
      <w:docPartPr>
        <w:name w:val="96C5625C5565024D9D044345467E4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09E3D-1262-BE48-BC43-12BFA1061C0C}"/>
      </w:docPartPr>
      <w:docPartBody>
        <w:p w:rsidR="00BD5645" w:rsidRDefault="004327E7">
          <w:pPr>
            <w:pStyle w:val="96C5625C5565024D9D044345467E4C2B"/>
          </w:pPr>
          <w:r w:rsidRPr="00CF1A49">
            <w:t>Education</w:t>
          </w:r>
        </w:p>
      </w:docPartBody>
    </w:docPart>
    <w:docPart>
      <w:docPartPr>
        <w:name w:val="ECF229011D3CF44E864A274531816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E06BB-A146-9D4B-A7BB-2F86734FB8F4}"/>
      </w:docPartPr>
      <w:docPartBody>
        <w:p w:rsidR="00BD5645" w:rsidRDefault="004327E7">
          <w:pPr>
            <w:pStyle w:val="ECF229011D3CF44E864A274531816C64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56"/>
    <w:rsid w:val="002021EC"/>
    <w:rsid w:val="004327E7"/>
    <w:rsid w:val="00875843"/>
    <w:rsid w:val="00BD5645"/>
    <w:rsid w:val="00DF7F4D"/>
    <w:rsid w:val="00E5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5C0ECD5B5232A44841DBAD02F5332FD">
    <w:name w:val="55C0ECD5B5232A44841DBAD02F5332FD"/>
  </w:style>
  <w:style w:type="paragraph" w:customStyle="1" w:styleId="7CC522837D91714A9D6398C60B571F1A">
    <w:name w:val="7CC522837D91714A9D6398C60B571F1A"/>
  </w:style>
  <w:style w:type="character" w:styleId="SubtleReference">
    <w:name w:val="Subtle Reference"/>
    <w:basedOn w:val="DefaultParagraphFont"/>
    <w:uiPriority w:val="10"/>
    <w:qFormat/>
    <w:rsid w:val="00E56456"/>
    <w:rPr>
      <w:b/>
      <w:caps w:val="0"/>
      <w:smallCaps/>
      <w:color w:val="595959" w:themeColor="text1" w:themeTint="A6"/>
    </w:rPr>
  </w:style>
  <w:style w:type="paragraph" w:customStyle="1" w:styleId="96C5625C5565024D9D044345467E4C2B">
    <w:name w:val="96C5625C5565024D9D044345467E4C2B"/>
  </w:style>
  <w:style w:type="paragraph" w:customStyle="1" w:styleId="ECF229011D3CF44E864A274531816C64">
    <w:name w:val="ECF229011D3CF44E864A274531816C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{E934B63E-4D59-C84D-B304-333870B4450D}tf16402488.dotx</Template>
  <TotalTime>94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Ty Nasello</cp:lastModifiedBy>
  <cp:revision>9</cp:revision>
  <dcterms:created xsi:type="dcterms:W3CDTF">2020-09-15T16:24:00Z</dcterms:created>
  <dcterms:modified xsi:type="dcterms:W3CDTF">2020-11-29T16:46:00Z</dcterms:modified>
  <cp:category/>
</cp:coreProperties>
</file>